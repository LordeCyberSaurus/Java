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8"/>
        <w:gridCol w:w="4869"/>
        <w:gridCol w:w="713"/>
      </w:tblGrid>
      <w:tr w:rsidR="00F642CB" w:rsidRPr="001439F4" w14:paraId="650FEA3D" w14:textId="77777777" w:rsidTr="00717E68">
        <w:trPr>
          <w:trHeight w:val="594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650FEA37" w14:textId="77777777" w:rsidR="00F642CB" w:rsidRPr="001439F4" w:rsidRDefault="009B729F" w:rsidP="0060771C">
            <w:pPr>
              <w:pStyle w:val="Cabealh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Curso</w:t>
            </w:r>
            <w:r w:rsidR="00F642CB" w:rsidRPr="001439F4">
              <w:rPr>
                <w:rFonts w:ascii="Tahoma" w:hAnsi="Tahoma" w:cs="Tahoma"/>
                <w:b/>
                <w:sz w:val="20"/>
              </w:rPr>
              <w:t>:</w:t>
            </w:r>
            <w:r w:rsidR="00FA6E7D" w:rsidRPr="001439F4">
              <w:rPr>
                <w:rFonts w:ascii="Tahoma" w:hAnsi="Tahoma" w:cs="Tahoma"/>
                <w:b/>
                <w:sz w:val="20"/>
              </w:rPr>
              <w:t xml:space="preserve"> </w:t>
            </w:r>
            <w:r w:rsidR="00E44D8A">
              <w:rPr>
                <w:rFonts w:ascii="Tahoma" w:hAnsi="Tahoma" w:cs="Tahoma"/>
                <w:i/>
                <w:sz w:val="20"/>
              </w:rPr>
              <w:t xml:space="preserve">Análise </w:t>
            </w:r>
            <w:r w:rsidR="008C225D">
              <w:rPr>
                <w:rFonts w:ascii="Tahoma" w:hAnsi="Tahoma" w:cs="Tahoma"/>
                <w:i/>
                <w:sz w:val="20"/>
              </w:rPr>
              <w:t xml:space="preserve">e Desenvolvimento de </w:t>
            </w:r>
            <w:r w:rsidR="00E44D8A">
              <w:rPr>
                <w:rFonts w:ascii="Tahoma" w:hAnsi="Tahoma" w:cs="Tahoma"/>
                <w:i/>
                <w:sz w:val="20"/>
              </w:rPr>
              <w:t>Sistemas</w:t>
            </w:r>
          </w:p>
          <w:p w14:paraId="650FEA38" w14:textId="71FBB546" w:rsidR="009B729F" w:rsidRPr="001439F4" w:rsidRDefault="009B729F" w:rsidP="009B729F">
            <w:pPr>
              <w:pStyle w:val="Cabealho"/>
              <w:rPr>
                <w:rFonts w:ascii="Tahoma" w:hAnsi="Tahoma" w:cs="Tahoma"/>
                <w:sz w:val="20"/>
              </w:rPr>
            </w:pPr>
            <w:r w:rsidRPr="001439F4">
              <w:rPr>
                <w:rFonts w:ascii="Tahoma" w:hAnsi="Tahoma" w:cs="Tahoma"/>
                <w:b/>
                <w:sz w:val="20"/>
              </w:rPr>
              <w:t xml:space="preserve">Disciplina: </w:t>
            </w:r>
            <w:r w:rsidR="00035A5F">
              <w:rPr>
                <w:rFonts w:ascii="Tahoma" w:hAnsi="Tahoma" w:cs="Tahoma"/>
                <w:i/>
                <w:sz w:val="20"/>
              </w:rPr>
              <w:t>Linguagem de Programação</w:t>
            </w:r>
          </w:p>
          <w:p w14:paraId="650FEA39" w14:textId="4557BC1D" w:rsidR="00FA6E7D" w:rsidRPr="001439F4" w:rsidRDefault="00F642CB" w:rsidP="00FA6E7D">
            <w:pPr>
              <w:pStyle w:val="Cabealho"/>
              <w:rPr>
                <w:rFonts w:ascii="Tahoma" w:hAnsi="Tahoma" w:cs="Tahoma"/>
                <w:i/>
                <w:sz w:val="20"/>
              </w:rPr>
            </w:pPr>
            <w:r w:rsidRPr="001439F4">
              <w:rPr>
                <w:rFonts w:ascii="Tahoma" w:hAnsi="Tahoma" w:cs="Tahoma"/>
                <w:b/>
                <w:sz w:val="20"/>
              </w:rPr>
              <w:t>Turno:</w:t>
            </w:r>
            <w:r w:rsidRPr="001439F4">
              <w:rPr>
                <w:rFonts w:ascii="Tahoma" w:hAnsi="Tahoma" w:cs="Tahoma"/>
                <w:i/>
                <w:sz w:val="20"/>
              </w:rPr>
              <w:t xml:space="preserve"> </w:t>
            </w:r>
            <w:r w:rsidR="00B43AFD">
              <w:rPr>
                <w:rFonts w:ascii="Tahoma" w:hAnsi="Tahoma" w:cs="Tahoma"/>
                <w:i/>
                <w:sz w:val="20"/>
              </w:rPr>
              <w:t xml:space="preserve"> </w:t>
            </w:r>
          </w:p>
          <w:p w14:paraId="650FEA3A" w14:textId="12FA48D2" w:rsidR="001439F4" w:rsidRPr="00DE5746" w:rsidRDefault="00F642CB" w:rsidP="006C13DA">
            <w:pPr>
              <w:pStyle w:val="Cabealho"/>
              <w:rPr>
                <w:rFonts w:ascii="Tahoma" w:hAnsi="Tahoma" w:cs="Tahoma"/>
                <w:bCs/>
                <w:i/>
                <w:sz w:val="20"/>
              </w:rPr>
            </w:pPr>
            <w:r w:rsidRPr="001439F4">
              <w:rPr>
                <w:rFonts w:ascii="Tahoma" w:hAnsi="Tahoma" w:cs="Tahoma"/>
                <w:b/>
                <w:sz w:val="20"/>
              </w:rPr>
              <w:t>Tipo de Avaliação:</w:t>
            </w:r>
            <w:r w:rsidR="00AB686F">
              <w:rPr>
                <w:rFonts w:ascii="Tahoma" w:hAnsi="Tahoma" w:cs="Tahoma"/>
                <w:b/>
                <w:sz w:val="20"/>
              </w:rPr>
              <w:t xml:space="preserve"> </w:t>
            </w:r>
            <w:r w:rsidR="00DE5746" w:rsidRPr="00DE5746">
              <w:rPr>
                <w:rFonts w:ascii="Tahoma" w:hAnsi="Tahoma" w:cs="Tahoma"/>
                <w:bCs/>
                <w:sz w:val="20"/>
              </w:rPr>
              <w:t>P1</w:t>
            </w:r>
          </w:p>
        </w:tc>
        <w:tc>
          <w:tcPr>
            <w:tcW w:w="55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FEA3B" w14:textId="77777777" w:rsidR="00F642CB" w:rsidRPr="001439F4" w:rsidRDefault="00F642CB" w:rsidP="00FA6E7D">
            <w:pPr>
              <w:pStyle w:val="Cabealho"/>
              <w:rPr>
                <w:rFonts w:ascii="Tahoma" w:hAnsi="Tahoma" w:cs="Tahoma"/>
                <w:i/>
                <w:sz w:val="20"/>
              </w:rPr>
            </w:pPr>
            <w:r w:rsidRPr="001439F4">
              <w:rPr>
                <w:rFonts w:ascii="Tahoma" w:hAnsi="Tahoma" w:cs="Tahoma"/>
                <w:b/>
                <w:sz w:val="20"/>
              </w:rPr>
              <w:t>Professor:</w:t>
            </w:r>
            <w:r w:rsidRPr="001439F4">
              <w:rPr>
                <w:rFonts w:ascii="Tahoma" w:hAnsi="Tahoma" w:cs="Tahoma"/>
                <w:i/>
                <w:sz w:val="20"/>
              </w:rPr>
              <w:t xml:space="preserve"> </w:t>
            </w:r>
            <w:r w:rsidR="00E44D8A">
              <w:rPr>
                <w:rFonts w:ascii="Tahoma" w:hAnsi="Tahoma" w:cs="Tahoma"/>
                <w:i/>
                <w:sz w:val="20"/>
              </w:rPr>
              <w:t>Vagner Macedo</w:t>
            </w:r>
          </w:p>
          <w:p w14:paraId="650FEA3C" w14:textId="77777777" w:rsidR="009B729F" w:rsidRPr="001439F4" w:rsidRDefault="009424F6" w:rsidP="009B729F">
            <w:pPr>
              <w:pStyle w:val="Cabealh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0FEAAE" wp14:editId="650FEAAF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31115</wp:posOffset>
                      </wp:positionV>
                      <wp:extent cx="1076325" cy="400050"/>
                      <wp:effectExtent l="5080" t="5715" r="13970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    <w:pict>
                    <v:rect w14:anchorId="3171C3D1" id="Rectangle 2" o:spid="_x0000_s1026" style="position:absolute;margin-left:36.25pt;margin-top:2.45pt;width:84.75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"/>
                  </w:pict>
                </mc:Fallback>
              </mc:AlternateContent>
            </w:r>
            <w:r w:rsidR="00FA6E7D" w:rsidRPr="001439F4">
              <w:rPr>
                <w:rFonts w:ascii="Tahoma" w:hAnsi="Tahoma" w:cs="Tahoma"/>
                <w:b/>
                <w:sz w:val="20"/>
              </w:rPr>
              <w:t>NOTA</w:t>
            </w:r>
          </w:p>
        </w:tc>
      </w:tr>
      <w:tr w:rsidR="00F642CB" w:rsidRPr="001439F4" w14:paraId="650FEA3F" w14:textId="77777777" w:rsidTr="00717E68">
        <w:trPr>
          <w:gridAfter w:val="1"/>
          <w:wAfter w:w="713" w:type="dxa"/>
          <w:trHeight w:val="389"/>
        </w:trPr>
        <w:tc>
          <w:tcPr>
            <w:tcW w:w="106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0FEA3E" w14:textId="0EC23EA4" w:rsidR="00F642CB" w:rsidRPr="001439F4" w:rsidRDefault="00717E68" w:rsidP="00717E68">
            <w:pPr>
              <w:pStyle w:val="Cabealho"/>
              <w:spacing w:before="120"/>
              <w:rPr>
                <w:rFonts w:ascii="Tahoma" w:hAnsi="Tahoma" w:cs="Tahoma"/>
                <w:sz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</w:rPr>
              <w:t>Aluno</w:t>
            </w:r>
            <w:r w:rsidR="001439F4" w:rsidRPr="001439F4">
              <w:rPr>
                <w:rFonts w:ascii="Tahoma" w:hAnsi="Tahoma" w:cs="Tahoma"/>
                <w:b/>
                <w:sz w:val="20"/>
              </w:rPr>
              <w:t>:</w:t>
            </w:r>
            <w:r w:rsidR="00BF34FE">
              <w:rPr>
                <w:rFonts w:ascii="Tahoma" w:hAnsi="Tahoma" w:cs="Tahoma"/>
                <w:b/>
                <w:sz w:val="20"/>
              </w:rPr>
              <w:t xml:space="preserve"> Heitor Pedro de Godoi</w:t>
            </w:r>
          </w:p>
        </w:tc>
      </w:tr>
    </w:tbl>
    <w:p w14:paraId="29544494" w14:textId="477B726B" w:rsidR="00AF1D77" w:rsidRDefault="00AF1D77" w:rsidP="00AF1D7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</w:p>
    <w:p w14:paraId="3BB9DF6B" w14:textId="4CE9CEDA" w:rsidR="00035A5F" w:rsidRDefault="00035A5F" w:rsidP="0056536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  <w:r w:rsidRPr="00784F3C">
        <w:rPr>
          <w:rFonts w:ascii="Arial" w:hAnsi="Arial" w:cs="Arial"/>
          <w:sz w:val="16"/>
          <w:szCs w:val="18"/>
        </w:rPr>
        <w:t>Crie um algoritmo que lê um valor real em dólar, e converte o valor para reais. Considere que a cotação é US$ R$ 5,15.</w:t>
      </w:r>
    </w:p>
    <w:p w14:paraId="6B9AFFED" w14:textId="4E58EA5E" w:rsidR="00740773" w:rsidRPr="00740773" w:rsidRDefault="00BF34FE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 xml:space="preserve">R: </w:t>
      </w:r>
      <w:r w:rsidR="00740773">
        <w:rPr>
          <w:rFonts w:ascii="Arial" w:hAnsi="Arial" w:cs="Arial"/>
          <w:sz w:val="16"/>
          <w:szCs w:val="18"/>
        </w:rPr>
        <w:t xml:space="preserve"> </w:t>
      </w:r>
      <w:proofErr w:type="spellStart"/>
      <w:r w:rsidR="00740773" w:rsidRPr="00740773">
        <w:rPr>
          <w:rFonts w:ascii="Arial" w:hAnsi="Arial" w:cs="Arial"/>
          <w:sz w:val="16"/>
          <w:szCs w:val="18"/>
        </w:rPr>
        <w:t>import</w:t>
      </w:r>
      <w:proofErr w:type="spellEnd"/>
      <w:r w:rsidR="00740773"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="00740773" w:rsidRPr="00740773">
        <w:rPr>
          <w:rFonts w:ascii="Arial" w:hAnsi="Arial" w:cs="Arial"/>
          <w:sz w:val="16"/>
          <w:szCs w:val="18"/>
        </w:rPr>
        <w:t>java.util</w:t>
      </w:r>
      <w:proofErr w:type="gramEnd"/>
      <w:r w:rsidR="00740773" w:rsidRPr="00740773">
        <w:rPr>
          <w:rFonts w:ascii="Arial" w:hAnsi="Arial" w:cs="Arial"/>
          <w:sz w:val="16"/>
          <w:szCs w:val="18"/>
        </w:rPr>
        <w:t>.Scanner</w:t>
      </w:r>
      <w:proofErr w:type="spellEnd"/>
      <w:r w:rsidR="00740773" w:rsidRPr="00740773">
        <w:rPr>
          <w:rFonts w:ascii="Arial" w:hAnsi="Arial" w:cs="Arial"/>
          <w:sz w:val="16"/>
          <w:szCs w:val="18"/>
        </w:rPr>
        <w:t>;</w:t>
      </w:r>
    </w:p>
    <w:p w14:paraId="34591279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58266AAC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proofErr w:type="spellStart"/>
      <w:r w:rsidRPr="00740773">
        <w:rPr>
          <w:rFonts w:ascii="Arial" w:hAnsi="Arial" w:cs="Arial"/>
          <w:sz w:val="16"/>
          <w:szCs w:val="18"/>
        </w:rPr>
        <w:t>public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740773">
        <w:rPr>
          <w:rFonts w:ascii="Arial" w:hAnsi="Arial" w:cs="Arial"/>
          <w:sz w:val="16"/>
          <w:szCs w:val="18"/>
        </w:rPr>
        <w:t>class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Provinhas</w:t>
      </w:r>
      <w:proofErr w:type="gramEnd"/>
      <w:r w:rsidRPr="00740773">
        <w:rPr>
          <w:rFonts w:ascii="Arial" w:hAnsi="Arial" w:cs="Arial"/>
          <w:sz w:val="16"/>
          <w:szCs w:val="18"/>
        </w:rPr>
        <w:t xml:space="preserve"> {</w:t>
      </w:r>
    </w:p>
    <w:p w14:paraId="54D72399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proofErr w:type="spellStart"/>
      <w:r w:rsidRPr="00740773">
        <w:rPr>
          <w:rFonts w:ascii="Arial" w:hAnsi="Arial" w:cs="Arial"/>
          <w:sz w:val="16"/>
          <w:szCs w:val="18"/>
        </w:rPr>
        <w:t>public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740773">
        <w:rPr>
          <w:rFonts w:ascii="Arial" w:hAnsi="Arial" w:cs="Arial"/>
          <w:sz w:val="16"/>
          <w:szCs w:val="18"/>
        </w:rPr>
        <w:t>static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740773">
        <w:rPr>
          <w:rFonts w:ascii="Arial" w:hAnsi="Arial" w:cs="Arial"/>
          <w:sz w:val="16"/>
          <w:szCs w:val="18"/>
        </w:rPr>
        <w:t>void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740773">
        <w:rPr>
          <w:rFonts w:ascii="Arial" w:hAnsi="Arial" w:cs="Arial"/>
          <w:sz w:val="16"/>
          <w:szCs w:val="18"/>
        </w:rPr>
        <w:t>main</w:t>
      </w:r>
      <w:proofErr w:type="spellEnd"/>
      <w:r w:rsidRPr="00740773">
        <w:rPr>
          <w:rFonts w:ascii="Arial" w:hAnsi="Arial" w:cs="Arial"/>
          <w:sz w:val="16"/>
          <w:szCs w:val="18"/>
        </w:rPr>
        <w:t>(</w:t>
      </w:r>
      <w:proofErr w:type="spellStart"/>
      <w:proofErr w:type="gramEnd"/>
      <w:r w:rsidRPr="00740773">
        <w:rPr>
          <w:rFonts w:ascii="Arial" w:hAnsi="Arial" w:cs="Arial"/>
          <w:sz w:val="16"/>
          <w:szCs w:val="18"/>
        </w:rPr>
        <w:t>String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[] </w:t>
      </w:r>
      <w:proofErr w:type="spellStart"/>
      <w:r w:rsidRPr="00740773">
        <w:rPr>
          <w:rFonts w:ascii="Arial" w:hAnsi="Arial" w:cs="Arial"/>
          <w:sz w:val="16"/>
          <w:szCs w:val="18"/>
        </w:rPr>
        <w:t>args</w:t>
      </w:r>
      <w:proofErr w:type="spellEnd"/>
      <w:r w:rsidRPr="00740773">
        <w:rPr>
          <w:rFonts w:ascii="Arial" w:hAnsi="Arial" w:cs="Arial"/>
          <w:sz w:val="16"/>
          <w:szCs w:val="18"/>
        </w:rPr>
        <w:t>) {</w:t>
      </w:r>
    </w:p>
    <w:p w14:paraId="5C7D79A0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  <w:t xml:space="preserve">Scanner novo = new </w:t>
      </w:r>
      <w:proofErr w:type="gramStart"/>
      <w:r w:rsidRPr="00740773">
        <w:rPr>
          <w:rFonts w:ascii="Arial" w:hAnsi="Arial" w:cs="Arial"/>
          <w:sz w:val="16"/>
          <w:szCs w:val="18"/>
        </w:rPr>
        <w:t>Scanner(</w:t>
      </w:r>
      <w:proofErr w:type="gramEnd"/>
      <w:r w:rsidRPr="00740773">
        <w:rPr>
          <w:rFonts w:ascii="Arial" w:hAnsi="Arial" w:cs="Arial"/>
          <w:sz w:val="16"/>
          <w:szCs w:val="18"/>
        </w:rPr>
        <w:t>System.in);</w:t>
      </w:r>
    </w:p>
    <w:p w14:paraId="54AFCF2F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  <w:proofErr w:type="spellStart"/>
      <w:r w:rsidRPr="00740773">
        <w:rPr>
          <w:rFonts w:ascii="Arial" w:hAnsi="Arial" w:cs="Arial"/>
          <w:sz w:val="16"/>
          <w:szCs w:val="18"/>
        </w:rPr>
        <w:t>double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740773">
        <w:rPr>
          <w:rFonts w:ascii="Arial" w:hAnsi="Arial" w:cs="Arial"/>
          <w:sz w:val="16"/>
          <w:szCs w:val="18"/>
        </w:rPr>
        <w:t>r,d</w:t>
      </w:r>
      <w:proofErr w:type="spellEnd"/>
      <w:proofErr w:type="gramEnd"/>
      <w:r w:rsidRPr="00740773">
        <w:rPr>
          <w:rFonts w:ascii="Arial" w:hAnsi="Arial" w:cs="Arial"/>
          <w:sz w:val="16"/>
          <w:szCs w:val="18"/>
        </w:rPr>
        <w:t>;</w:t>
      </w:r>
    </w:p>
    <w:p w14:paraId="77AC12AA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</w:p>
    <w:p w14:paraId="1F5506BC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  <w:proofErr w:type="spellStart"/>
      <w:r w:rsidRPr="00740773">
        <w:rPr>
          <w:rFonts w:ascii="Arial" w:hAnsi="Arial" w:cs="Arial"/>
          <w:sz w:val="16"/>
          <w:szCs w:val="18"/>
        </w:rPr>
        <w:t>System.out.println</w:t>
      </w:r>
      <w:proofErr w:type="spellEnd"/>
      <w:r w:rsidRPr="00740773">
        <w:rPr>
          <w:rFonts w:ascii="Arial" w:hAnsi="Arial" w:cs="Arial"/>
          <w:sz w:val="16"/>
          <w:szCs w:val="18"/>
        </w:rPr>
        <w:t>(" Digite o valor em dólar");</w:t>
      </w:r>
    </w:p>
    <w:p w14:paraId="1BF02142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  <w:t xml:space="preserve">d = </w:t>
      </w:r>
      <w:proofErr w:type="spellStart"/>
      <w:proofErr w:type="gramStart"/>
      <w:r w:rsidRPr="00740773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740773">
        <w:rPr>
          <w:rFonts w:ascii="Arial" w:hAnsi="Arial" w:cs="Arial"/>
          <w:sz w:val="16"/>
          <w:szCs w:val="18"/>
        </w:rPr>
        <w:t>();</w:t>
      </w:r>
    </w:p>
    <w:p w14:paraId="663894FA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</w:p>
    <w:p w14:paraId="23B816E9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  <w:t>r = d * 5.15;</w:t>
      </w:r>
    </w:p>
    <w:p w14:paraId="6853A52F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</w:p>
    <w:p w14:paraId="6BF4F348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</w:r>
      <w:r w:rsidRPr="00740773">
        <w:rPr>
          <w:rFonts w:ascii="Arial" w:hAnsi="Arial" w:cs="Arial"/>
          <w:sz w:val="16"/>
          <w:szCs w:val="18"/>
        </w:rPr>
        <w:tab/>
      </w:r>
      <w:proofErr w:type="spellStart"/>
      <w:r w:rsidRPr="00740773">
        <w:rPr>
          <w:rFonts w:ascii="Arial" w:hAnsi="Arial" w:cs="Arial"/>
          <w:sz w:val="16"/>
          <w:szCs w:val="18"/>
        </w:rPr>
        <w:t>System.out.println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("$"+ d+ " </w:t>
      </w:r>
      <w:proofErr w:type="spellStart"/>
      <w:r w:rsidRPr="00740773">
        <w:rPr>
          <w:rFonts w:ascii="Arial" w:hAnsi="Arial" w:cs="Arial"/>
          <w:sz w:val="16"/>
          <w:szCs w:val="18"/>
        </w:rPr>
        <w:t>doláres</w:t>
      </w:r>
      <w:proofErr w:type="spellEnd"/>
      <w:r w:rsidRPr="00740773">
        <w:rPr>
          <w:rFonts w:ascii="Arial" w:hAnsi="Arial" w:cs="Arial"/>
          <w:sz w:val="16"/>
          <w:szCs w:val="18"/>
        </w:rPr>
        <w:t xml:space="preserve"> equivalem a $" +r+ " reais.");</w:t>
      </w:r>
    </w:p>
    <w:p w14:paraId="2F2610FC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626668E3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ab/>
        <w:t>}</w:t>
      </w:r>
    </w:p>
    <w:p w14:paraId="0DD2C866" w14:textId="77777777" w:rsidR="00740773" w:rsidRPr="00740773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40B160A7" w14:textId="6A5EB52A" w:rsidR="00BF34FE" w:rsidRDefault="00740773" w:rsidP="00740773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740773">
        <w:rPr>
          <w:rFonts w:ascii="Arial" w:hAnsi="Arial" w:cs="Arial"/>
          <w:sz w:val="16"/>
          <w:szCs w:val="18"/>
        </w:rPr>
        <w:t>}</w:t>
      </w:r>
    </w:p>
    <w:p w14:paraId="592EB8DC" w14:textId="43E8E029" w:rsidR="00BF34FE" w:rsidRPr="00784F3C" w:rsidRDefault="00BF34FE" w:rsidP="00BF34F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noProof/>
        </w:rPr>
        <w:drawing>
          <wp:inline distT="0" distB="0" distL="0" distR="0" wp14:anchorId="57EC61CE" wp14:editId="67ADC84F">
            <wp:extent cx="6645910" cy="373824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C96B" w14:textId="6305915D" w:rsidR="00104C9B" w:rsidRPr="00035A5F" w:rsidRDefault="00104C9B" w:rsidP="00104C9B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13DCA89E" w14:textId="0D4CC6E0" w:rsidR="00035A5F" w:rsidRDefault="004022A8" w:rsidP="00035A5F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  <w:r w:rsidRPr="00784F3C">
        <w:rPr>
          <w:rFonts w:ascii="Arial" w:hAnsi="Arial" w:cs="Arial"/>
          <w:sz w:val="16"/>
          <w:szCs w:val="18"/>
        </w:rPr>
        <w:t>Construa  um  algoritmo  que  leia  do  usuário  o  salário  e  exiba  uma  mensagem de  acordo  com  as  seguintes condições: se o salário for até R$ 645, escreva a mensagem “Até 1 salário; se o salário for acima de R$ 645 e até R$ 1935, escreva a mensagem “Até 3 salários”; se for acima de R$ 1935 e abaixo de R$ 3225, escreva a mensagem “Até 5  salários”; se  for  acima de R$  3225, escreva a mensagem “Acima de  5 salários”.</w:t>
      </w:r>
    </w:p>
    <w:p w14:paraId="776FDA1C" w14:textId="45E461B4" w:rsidR="0000142E" w:rsidRPr="0000142E" w:rsidRDefault="00BF34F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R:</w:t>
      </w:r>
      <w:r w:rsidR="0000142E" w:rsidRPr="0000142E">
        <w:t xml:space="preserve"> </w:t>
      </w:r>
      <w:proofErr w:type="spellStart"/>
      <w:r w:rsidR="0000142E" w:rsidRPr="0000142E">
        <w:rPr>
          <w:rFonts w:ascii="Arial" w:hAnsi="Arial" w:cs="Arial"/>
          <w:sz w:val="16"/>
          <w:szCs w:val="18"/>
        </w:rPr>
        <w:t>import</w:t>
      </w:r>
      <w:proofErr w:type="spellEnd"/>
      <w:r w:rsidR="0000142E"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="0000142E" w:rsidRPr="0000142E">
        <w:rPr>
          <w:rFonts w:ascii="Arial" w:hAnsi="Arial" w:cs="Arial"/>
          <w:sz w:val="16"/>
          <w:szCs w:val="18"/>
        </w:rPr>
        <w:t>java.util</w:t>
      </w:r>
      <w:proofErr w:type="gramEnd"/>
      <w:r w:rsidR="0000142E" w:rsidRPr="0000142E">
        <w:rPr>
          <w:rFonts w:ascii="Arial" w:hAnsi="Arial" w:cs="Arial"/>
          <w:sz w:val="16"/>
          <w:szCs w:val="18"/>
        </w:rPr>
        <w:t>.Scanner</w:t>
      </w:r>
      <w:proofErr w:type="spellEnd"/>
      <w:r w:rsidR="0000142E" w:rsidRPr="0000142E">
        <w:rPr>
          <w:rFonts w:ascii="Arial" w:hAnsi="Arial" w:cs="Arial"/>
          <w:sz w:val="16"/>
          <w:szCs w:val="18"/>
        </w:rPr>
        <w:t>;</w:t>
      </w:r>
    </w:p>
    <w:p w14:paraId="190F5731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7C909F61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proofErr w:type="spellStart"/>
      <w:r w:rsidRPr="0000142E">
        <w:rPr>
          <w:rFonts w:ascii="Arial" w:hAnsi="Arial" w:cs="Arial"/>
          <w:sz w:val="16"/>
          <w:szCs w:val="18"/>
        </w:rPr>
        <w:t>public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class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Provinhas</w:t>
      </w:r>
      <w:proofErr w:type="gramEnd"/>
      <w:r w:rsidRPr="0000142E">
        <w:rPr>
          <w:rFonts w:ascii="Arial" w:hAnsi="Arial" w:cs="Arial"/>
          <w:sz w:val="16"/>
          <w:szCs w:val="18"/>
        </w:rPr>
        <w:t xml:space="preserve"> {</w:t>
      </w:r>
    </w:p>
    <w:p w14:paraId="533F4F5D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public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static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void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main</w:t>
      </w:r>
      <w:proofErr w:type="spellEnd"/>
      <w:r w:rsidRPr="0000142E">
        <w:rPr>
          <w:rFonts w:ascii="Arial" w:hAnsi="Arial" w:cs="Arial"/>
          <w:sz w:val="16"/>
          <w:szCs w:val="18"/>
        </w:rPr>
        <w:t>(</w:t>
      </w:r>
      <w:proofErr w:type="spellStart"/>
      <w:proofErr w:type="gramEnd"/>
      <w:r w:rsidRPr="0000142E">
        <w:rPr>
          <w:rFonts w:ascii="Arial" w:hAnsi="Arial" w:cs="Arial"/>
          <w:sz w:val="16"/>
          <w:szCs w:val="18"/>
        </w:rPr>
        <w:t>String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[] </w:t>
      </w:r>
      <w:proofErr w:type="spellStart"/>
      <w:r w:rsidRPr="0000142E">
        <w:rPr>
          <w:rFonts w:ascii="Arial" w:hAnsi="Arial" w:cs="Arial"/>
          <w:sz w:val="16"/>
          <w:szCs w:val="18"/>
        </w:rPr>
        <w:t>args</w:t>
      </w:r>
      <w:proofErr w:type="spellEnd"/>
      <w:r w:rsidRPr="0000142E">
        <w:rPr>
          <w:rFonts w:ascii="Arial" w:hAnsi="Arial" w:cs="Arial"/>
          <w:sz w:val="16"/>
          <w:szCs w:val="18"/>
        </w:rPr>
        <w:t>) {</w:t>
      </w:r>
    </w:p>
    <w:p w14:paraId="3ED477D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 xml:space="preserve">Scanner novo = new </w:t>
      </w:r>
      <w:proofErr w:type="gramStart"/>
      <w:r w:rsidRPr="0000142E">
        <w:rPr>
          <w:rFonts w:ascii="Arial" w:hAnsi="Arial" w:cs="Arial"/>
          <w:sz w:val="16"/>
          <w:szCs w:val="18"/>
        </w:rPr>
        <w:t>Scanner(</w:t>
      </w:r>
      <w:proofErr w:type="gramEnd"/>
      <w:r w:rsidRPr="0000142E">
        <w:rPr>
          <w:rFonts w:ascii="Arial" w:hAnsi="Arial" w:cs="Arial"/>
          <w:sz w:val="16"/>
          <w:szCs w:val="18"/>
        </w:rPr>
        <w:t>System.in);</w:t>
      </w:r>
    </w:p>
    <w:p w14:paraId="7805E01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double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sal;</w:t>
      </w:r>
    </w:p>
    <w:p w14:paraId="14720D80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</w:p>
    <w:p w14:paraId="767C9DD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>(" Qual seu salário");</w:t>
      </w:r>
    </w:p>
    <w:p w14:paraId="25BF759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 xml:space="preserve">sal =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00142E">
        <w:rPr>
          <w:rFonts w:ascii="Arial" w:hAnsi="Arial" w:cs="Arial"/>
          <w:sz w:val="16"/>
          <w:szCs w:val="18"/>
        </w:rPr>
        <w:t>();</w:t>
      </w:r>
    </w:p>
    <w:p w14:paraId="3D0E850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</w:p>
    <w:p w14:paraId="71117A2F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if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(sal &lt;=645)</w:t>
      </w:r>
    </w:p>
    <w:p w14:paraId="468962D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1FA0F4F9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>(" Até 1 salário");</w:t>
      </w:r>
    </w:p>
    <w:p w14:paraId="7CE2B065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1F961EE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else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if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((sal &gt; 645) &amp;&amp; (sal &lt;=</w:t>
      </w:r>
      <w:proofErr w:type="gramStart"/>
      <w:r w:rsidRPr="0000142E">
        <w:rPr>
          <w:rFonts w:ascii="Arial" w:hAnsi="Arial" w:cs="Arial"/>
          <w:sz w:val="16"/>
          <w:szCs w:val="18"/>
        </w:rPr>
        <w:t>1935 )</w:t>
      </w:r>
      <w:proofErr w:type="gramEnd"/>
      <w:r w:rsidRPr="0000142E">
        <w:rPr>
          <w:rFonts w:ascii="Arial" w:hAnsi="Arial" w:cs="Arial"/>
          <w:sz w:val="16"/>
          <w:szCs w:val="18"/>
        </w:rPr>
        <w:t>)</w:t>
      </w:r>
    </w:p>
    <w:p w14:paraId="5D2B983F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6C7C820D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>(" Até 3 salários");</w:t>
      </w:r>
    </w:p>
    <w:p w14:paraId="7F960C67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3A66C9F9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else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if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((sal &gt; 1935) &amp;&amp; (sal &lt;=</w:t>
      </w:r>
      <w:proofErr w:type="gramStart"/>
      <w:r w:rsidRPr="0000142E">
        <w:rPr>
          <w:rFonts w:ascii="Arial" w:hAnsi="Arial" w:cs="Arial"/>
          <w:sz w:val="16"/>
          <w:szCs w:val="18"/>
        </w:rPr>
        <w:t>3225 )</w:t>
      </w:r>
      <w:proofErr w:type="gramEnd"/>
      <w:r w:rsidRPr="0000142E">
        <w:rPr>
          <w:rFonts w:ascii="Arial" w:hAnsi="Arial" w:cs="Arial"/>
          <w:sz w:val="16"/>
          <w:szCs w:val="18"/>
        </w:rPr>
        <w:t>)</w:t>
      </w:r>
    </w:p>
    <w:p w14:paraId="145F275B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217595FE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lastRenderedPageBreak/>
        <w:tab/>
      </w: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(" Até </w:t>
      </w:r>
      <w:proofErr w:type="gramStart"/>
      <w:r w:rsidRPr="0000142E">
        <w:rPr>
          <w:rFonts w:ascii="Arial" w:hAnsi="Arial" w:cs="Arial"/>
          <w:sz w:val="16"/>
          <w:szCs w:val="18"/>
        </w:rPr>
        <w:t>5  salários</w:t>
      </w:r>
      <w:proofErr w:type="gramEnd"/>
      <w:r w:rsidRPr="0000142E">
        <w:rPr>
          <w:rFonts w:ascii="Arial" w:hAnsi="Arial" w:cs="Arial"/>
          <w:sz w:val="16"/>
          <w:szCs w:val="18"/>
        </w:rPr>
        <w:t>");</w:t>
      </w:r>
    </w:p>
    <w:p w14:paraId="3707F323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47075297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else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if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(sal &gt; 3225)</w:t>
      </w:r>
    </w:p>
    <w:p w14:paraId="7EF852A1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1786DA49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(" Acima </w:t>
      </w:r>
      <w:proofErr w:type="gramStart"/>
      <w:r w:rsidRPr="0000142E">
        <w:rPr>
          <w:rFonts w:ascii="Arial" w:hAnsi="Arial" w:cs="Arial"/>
          <w:sz w:val="16"/>
          <w:szCs w:val="18"/>
        </w:rPr>
        <w:t>de  5</w:t>
      </w:r>
      <w:proofErr w:type="gramEnd"/>
      <w:r w:rsidRPr="0000142E">
        <w:rPr>
          <w:rFonts w:ascii="Arial" w:hAnsi="Arial" w:cs="Arial"/>
          <w:sz w:val="16"/>
          <w:szCs w:val="18"/>
        </w:rPr>
        <w:t xml:space="preserve"> salários");</w:t>
      </w:r>
    </w:p>
    <w:p w14:paraId="2B70D64C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22D9E8CB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1CC47CA7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  <w:t>}</w:t>
      </w:r>
    </w:p>
    <w:p w14:paraId="38EEE26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55764402" w14:textId="3F6FFA5C" w:rsidR="00BF34FE" w:rsidRPr="00784F3C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>}</w:t>
      </w:r>
    </w:p>
    <w:p w14:paraId="1ECB59AF" w14:textId="36E40551" w:rsidR="004022A8" w:rsidRDefault="0000142E" w:rsidP="004022A8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noProof/>
        </w:rPr>
        <w:drawing>
          <wp:inline distT="0" distB="0" distL="0" distR="0" wp14:anchorId="64ACC964" wp14:editId="740F613A">
            <wp:extent cx="6645910" cy="373824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8B79" w14:textId="76C6FA66" w:rsidR="00863367" w:rsidRDefault="00863367" w:rsidP="001731FD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  <w:r w:rsidRPr="00784F3C">
        <w:rPr>
          <w:rFonts w:ascii="Arial" w:hAnsi="Arial" w:cs="Arial"/>
          <w:sz w:val="16"/>
          <w:szCs w:val="18"/>
        </w:rPr>
        <w:t>Escreva um algoritmo que leia 20 números e exiba: quantos números são maiores que 8.</w:t>
      </w:r>
    </w:p>
    <w:p w14:paraId="72E000F3" w14:textId="77777777" w:rsidR="0000142E" w:rsidRPr="0000142E" w:rsidRDefault="00BF34F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R:</w:t>
      </w:r>
      <w:r w:rsid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="0000142E" w:rsidRPr="0000142E">
        <w:rPr>
          <w:rFonts w:ascii="Arial" w:hAnsi="Arial" w:cs="Arial"/>
          <w:sz w:val="16"/>
          <w:szCs w:val="18"/>
        </w:rPr>
        <w:t>import</w:t>
      </w:r>
      <w:proofErr w:type="spellEnd"/>
      <w:r w:rsidR="0000142E"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="0000142E" w:rsidRPr="0000142E">
        <w:rPr>
          <w:rFonts w:ascii="Arial" w:hAnsi="Arial" w:cs="Arial"/>
          <w:sz w:val="16"/>
          <w:szCs w:val="18"/>
        </w:rPr>
        <w:t>java.util</w:t>
      </w:r>
      <w:proofErr w:type="gramEnd"/>
      <w:r w:rsidR="0000142E" w:rsidRPr="0000142E">
        <w:rPr>
          <w:rFonts w:ascii="Arial" w:hAnsi="Arial" w:cs="Arial"/>
          <w:sz w:val="16"/>
          <w:szCs w:val="18"/>
        </w:rPr>
        <w:t>.Scanner</w:t>
      </w:r>
      <w:proofErr w:type="spellEnd"/>
      <w:r w:rsidR="0000142E" w:rsidRPr="0000142E">
        <w:rPr>
          <w:rFonts w:ascii="Arial" w:hAnsi="Arial" w:cs="Arial"/>
          <w:sz w:val="16"/>
          <w:szCs w:val="18"/>
        </w:rPr>
        <w:t>;</w:t>
      </w:r>
    </w:p>
    <w:p w14:paraId="16916217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626CD0EA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proofErr w:type="spellStart"/>
      <w:r w:rsidRPr="0000142E">
        <w:rPr>
          <w:rFonts w:ascii="Arial" w:hAnsi="Arial" w:cs="Arial"/>
          <w:sz w:val="16"/>
          <w:szCs w:val="18"/>
        </w:rPr>
        <w:t>public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class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Provinhas</w:t>
      </w:r>
      <w:proofErr w:type="gramEnd"/>
      <w:r w:rsidRPr="0000142E">
        <w:rPr>
          <w:rFonts w:ascii="Arial" w:hAnsi="Arial" w:cs="Arial"/>
          <w:sz w:val="16"/>
          <w:szCs w:val="18"/>
        </w:rPr>
        <w:t xml:space="preserve"> {</w:t>
      </w:r>
    </w:p>
    <w:p w14:paraId="03978292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public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static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void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main</w:t>
      </w:r>
      <w:proofErr w:type="spellEnd"/>
      <w:r w:rsidRPr="0000142E">
        <w:rPr>
          <w:rFonts w:ascii="Arial" w:hAnsi="Arial" w:cs="Arial"/>
          <w:sz w:val="16"/>
          <w:szCs w:val="18"/>
        </w:rPr>
        <w:t>(</w:t>
      </w:r>
      <w:proofErr w:type="spellStart"/>
      <w:proofErr w:type="gramEnd"/>
      <w:r w:rsidRPr="0000142E">
        <w:rPr>
          <w:rFonts w:ascii="Arial" w:hAnsi="Arial" w:cs="Arial"/>
          <w:sz w:val="16"/>
          <w:szCs w:val="18"/>
        </w:rPr>
        <w:t>String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[] </w:t>
      </w:r>
      <w:proofErr w:type="spellStart"/>
      <w:r w:rsidRPr="0000142E">
        <w:rPr>
          <w:rFonts w:ascii="Arial" w:hAnsi="Arial" w:cs="Arial"/>
          <w:sz w:val="16"/>
          <w:szCs w:val="18"/>
        </w:rPr>
        <w:t>args</w:t>
      </w:r>
      <w:proofErr w:type="spellEnd"/>
      <w:r w:rsidRPr="0000142E">
        <w:rPr>
          <w:rFonts w:ascii="Arial" w:hAnsi="Arial" w:cs="Arial"/>
          <w:sz w:val="16"/>
          <w:szCs w:val="18"/>
        </w:rPr>
        <w:t>) {</w:t>
      </w:r>
    </w:p>
    <w:p w14:paraId="6678BB2E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 xml:space="preserve">Scanner novo = new </w:t>
      </w:r>
      <w:proofErr w:type="gramStart"/>
      <w:r w:rsidRPr="0000142E">
        <w:rPr>
          <w:rFonts w:ascii="Arial" w:hAnsi="Arial" w:cs="Arial"/>
          <w:sz w:val="16"/>
          <w:szCs w:val="18"/>
        </w:rPr>
        <w:t>Scanner(</w:t>
      </w:r>
      <w:proofErr w:type="gramEnd"/>
      <w:r w:rsidRPr="0000142E">
        <w:rPr>
          <w:rFonts w:ascii="Arial" w:hAnsi="Arial" w:cs="Arial"/>
          <w:sz w:val="16"/>
          <w:szCs w:val="18"/>
        </w:rPr>
        <w:t>System.in);</w:t>
      </w:r>
    </w:p>
    <w:p w14:paraId="40B1D0FE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double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num;</w:t>
      </w:r>
    </w:p>
    <w:p w14:paraId="00AB6EBA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int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00142E">
        <w:rPr>
          <w:rFonts w:ascii="Arial" w:hAnsi="Arial" w:cs="Arial"/>
          <w:sz w:val="16"/>
          <w:szCs w:val="18"/>
        </w:rPr>
        <w:t>cont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= 0;</w:t>
      </w:r>
    </w:p>
    <w:p w14:paraId="4BC38FDD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</w:p>
    <w:p w14:paraId="2872F74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for (</w:t>
      </w:r>
      <w:proofErr w:type="spellStart"/>
      <w:r w:rsidRPr="0000142E">
        <w:rPr>
          <w:rFonts w:ascii="Arial" w:hAnsi="Arial" w:cs="Arial"/>
          <w:sz w:val="16"/>
          <w:szCs w:val="18"/>
        </w:rPr>
        <w:t>int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i=0; i&lt;20; i++) </w:t>
      </w:r>
    </w:p>
    <w:p w14:paraId="5D84B2CF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46CC9780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>("Digite um número");</w:t>
      </w:r>
    </w:p>
    <w:p w14:paraId="01245CA1" w14:textId="0658C0E8" w:rsidR="0000142E" w:rsidRPr="008870AD" w:rsidRDefault="0000142E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 xml:space="preserve">num = </w:t>
      </w:r>
      <w:proofErr w:type="spellStart"/>
      <w:proofErr w:type="gramStart"/>
      <w:r w:rsidRPr="0000142E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00142E">
        <w:rPr>
          <w:rFonts w:ascii="Arial" w:hAnsi="Arial" w:cs="Arial"/>
          <w:sz w:val="16"/>
          <w:szCs w:val="18"/>
        </w:rPr>
        <w:t>();</w:t>
      </w:r>
    </w:p>
    <w:p w14:paraId="6B022FED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if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(num &gt; 8)</w:t>
      </w:r>
    </w:p>
    <w:p w14:paraId="4DF5941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{</w:t>
      </w:r>
    </w:p>
    <w:p w14:paraId="613EA7BE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cont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= </w:t>
      </w:r>
      <w:proofErr w:type="spellStart"/>
      <w:r w:rsidRPr="0000142E">
        <w:rPr>
          <w:rFonts w:ascii="Arial" w:hAnsi="Arial" w:cs="Arial"/>
          <w:sz w:val="16"/>
          <w:szCs w:val="18"/>
        </w:rPr>
        <w:t>cont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 +1;</w:t>
      </w:r>
    </w:p>
    <w:p w14:paraId="532E928C" w14:textId="2D29FC67" w:rsidR="0000142E" w:rsidRPr="008870AD" w:rsidRDefault="0000142E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3CB8E1EC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  <w:t>}</w:t>
      </w:r>
    </w:p>
    <w:p w14:paraId="1BBFE524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ab/>
      </w:r>
      <w:r w:rsidRPr="0000142E">
        <w:rPr>
          <w:rFonts w:ascii="Arial" w:hAnsi="Arial" w:cs="Arial"/>
          <w:sz w:val="16"/>
          <w:szCs w:val="18"/>
        </w:rPr>
        <w:tab/>
      </w:r>
      <w:proofErr w:type="spellStart"/>
      <w:r w:rsidRPr="0000142E">
        <w:rPr>
          <w:rFonts w:ascii="Arial" w:hAnsi="Arial" w:cs="Arial"/>
          <w:sz w:val="16"/>
          <w:szCs w:val="18"/>
        </w:rPr>
        <w:t>System.out.println</w:t>
      </w:r>
      <w:proofErr w:type="spellEnd"/>
      <w:r w:rsidRPr="0000142E">
        <w:rPr>
          <w:rFonts w:ascii="Arial" w:hAnsi="Arial" w:cs="Arial"/>
          <w:sz w:val="16"/>
          <w:szCs w:val="18"/>
        </w:rPr>
        <w:t xml:space="preserve">(" Existem " + </w:t>
      </w:r>
      <w:proofErr w:type="spellStart"/>
      <w:r w:rsidRPr="0000142E">
        <w:rPr>
          <w:rFonts w:ascii="Arial" w:hAnsi="Arial" w:cs="Arial"/>
          <w:sz w:val="16"/>
          <w:szCs w:val="18"/>
        </w:rPr>
        <w:t>cont</w:t>
      </w:r>
      <w:proofErr w:type="spellEnd"/>
      <w:r w:rsidRPr="0000142E">
        <w:rPr>
          <w:rFonts w:ascii="Arial" w:hAnsi="Arial" w:cs="Arial"/>
          <w:sz w:val="16"/>
          <w:szCs w:val="18"/>
        </w:rPr>
        <w:t>+ " números maiores que 8");</w:t>
      </w:r>
    </w:p>
    <w:p w14:paraId="2BC657B8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731FE5D0" w14:textId="77777777" w:rsidR="0000142E" w:rsidRPr="0000142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>}</w:t>
      </w:r>
    </w:p>
    <w:p w14:paraId="4A8102E8" w14:textId="51E4D1D8" w:rsidR="00BF34FE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00142E">
        <w:rPr>
          <w:rFonts w:ascii="Arial" w:hAnsi="Arial" w:cs="Arial"/>
          <w:sz w:val="16"/>
          <w:szCs w:val="18"/>
        </w:rPr>
        <w:t>}</w:t>
      </w:r>
    </w:p>
    <w:p w14:paraId="52533E1C" w14:textId="48B4D59C" w:rsidR="0000142E" w:rsidRPr="00784F3C" w:rsidRDefault="0000142E" w:rsidP="0000142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noProof/>
        </w:rPr>
        <w:lastRenderedPageBreak/>
        <w:drawing>
          <wp:inline distT="0" distB="0" distL="0" distR="0" wp14:anchorId="5C73AA45" wp14:editId="31EDB557">
            <wp:extent cx="6645910" cy="373824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A74B" w14:textId="77777777" w:rsidR="006A2209" w:rsidRPr="006A2209" w:rsidRDefault="006A2209" w:rsidP="006A2209">
      <w:pPr>
        <w:pStyle w:val="PargrafodaLista"/>
        <w:rPr>
          <w:rFonts w:ascii="Arial" w:hAnsi="Arial" w:cs="Arial"/>
          <w:sz w:val="16"/>
          <w:szCs w:val="18"/>
        </w:rPr>
      </w:pPr>
    </w:p>
    <w:p w14:paraId="0C60FD4A" w14:textId="77777777" w:rsidR="006A2209" w:rsidRDefault="006A2209" w:rsidP="006A2209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28F885CE" w14:textId="13316741" w:rsidR="006A2209" w:rsidRDefault="006A2209" w:rsidP="006A2209">
      <w:pPr>
        <w:pStyle w:val="PargrafodaLista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  <w:r w:rsidRPr="00784F3C">
        <w:rPr>
          <w:rFonts w:ascii="Arial" w:hAnsi="Arial" w:cs="Arial"/>
          <w:sz w:val="16"/>
          <w:szCs w:val="18"/>
        </w:rPr>
        <w:t>Uma revendedora de carros usados paga a seus funcionários um salário fixo por mês, mais uma comissão em reais para cada carro vendido e mais 5% do valor das vendas por ele efetuadas. Escreva uma função para receber o número de carros vendidos por um vendedor, o valor total de suas vendas, o salário fixo e o valor que ele recebe por carro vendido. Calcule e retorne o salário final do vendedor.</w:t>
      </w:r>
    </w:p>
    <w:p w14:paraId="6952E54E" w14:textId="3EC4B989" w:rsidR="00BF34FE" w:rsidRDefault="00BF34FE" w:rsidP="00BF34F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R:</w:t>
      </w:r>
    </w:p>
    <w:p w14:paraId="5CD1A9B3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proofErr w:type="spellStart"/>
      <w:r w:rsidRPr="008870AD">
        <w:rPr>
          <w:rFonts w:ascii="Arial" w:hAnsi="Arial" w:cs="Arial"/>
          <w:sz w:val="16"/>
          <w:szCs w:val="18"/>
        </w:rPr>
        <w:t>import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java.util</w:t>
      </w:r>
      <w:proofErr w:type="gramEnd"/>
      <w:r w:rsidRPr="008870AD">
        <w:rPr>
          <w:rFonts w:ascii="Arial" w:hAnsi="Arial" w:cs="Arial"/>
          <w:sz w:val="16"/>
          <w:szCs w:val="18"/>
        </w:rPr>
        <w:t>.Scanner</w:t>
      </w:r>
      <w:proofErr w:type="spellEnd"/>
      <w:r w:rsidRPr="008870AD">
        <w:rPr>
          <w:rFonts w:ascii="Arial" w:hAnsi="Arial" w:cs="Arial"/>
          <w:sz w:val="16"/>
          <w:szCs w:val="18"/>
        </w:rPr>
        <w:t>;</w:t>
      </w:r>
    </w:p>
    <w:p w14:paraId="72681C5B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</w:p>
    <w:p w14:paraId="1F14B138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proofErr w:type="spellStart"/>
      <w:r w:rsidRPr="008870AD">
        <w:rPr>
          <w:rFonts w:ascii="Arial" w:hAnsi="Arial" w:cs="Arial"/>
          <w:sz w:val="16"/>
          <w:szCs w:val="18"/>
        </w:rPr>
        <w:t>public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class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Provinhas</w:t>
      </w:r>
      <w:proofErr w:type="gramEnd"/>
      <w:r w:rsidRPr="008870AD">
        <w:rPr>
          <w:rFonts w:ascii="Arial" w:hAnsi="Arial" w:cs="Arial"/>
          <w:sz w:val="16"/>
          <w:szCs w:val="18"/>
        </w:rPr>
        <w:t xml:space="preserve"> {</w:t>
      </w:r>
    </w:p>
    <w:p w14:paraId="77DF6305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public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8870AD">
        <w:rPr>
          <w:rFonts w:ascii="Arial" w:hAnsi="Arial" w:cs="Arial"/>
          <w:sz w:val="16"/>
          <w:szCs w:val="18"/>
        </w:rPr>
        <w:t>static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</w:t>
      </w:r>
      <w:proofErr w:type="spellStart"/>
      <w:r w:rsidRPr="008870AD">
        <w:rPr>
          <w:rFonts w:ascii="Arial" w:hAnsi="Arial" w:cs="Arial"/>
          <w:sz w:val="16"/>
          <w:szCs w:val="18"/>
        </w:rPr>
        <w:t>void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main</w:t>
      </w:r>
      <w:proofErr w:type="spellEnd"/>
      <w:r w:rsidRPr="008870AD">
        <w:rPr>
          <w:rFonts w:ascii="Arial" w:hAnsi="Arial" w:cs="Arial"/>
          <w:sz w:val="16"/>
          <w:szCs w:val="18"/>
        </w:rPr>
        <w:t>(</w:t>
      </w:r>
      <w:proofErr w:type="spellStart"/>
      <w:proofErr w:type="gramEnd"/>
      <w:r w:rsidRPr="008870AD">
        <w:rPr>
          <w:rFonts w:ascii="Arial" w:hAnsi="Arial" w:cs="Arial"/>
          <w:sz w:val="16"/>
          <w:szCs w:val="18"/>
        </w:rPr>
        <w:t>String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[] </w:t>
      </w:r>
      <w:proofErr w:type="spellStart"/>
      <w:r w:rsidRPr="008870AD">
        <w:rPr>
          <w:rFonts w:ascii="Arial" w:hAnsi="Arial" w:cs="Arial"/>
          <w:sz w:val="16"/>
          <w:szCs w:val="18"/>
        </w:rPr>
        <w:t>args</w:t>
      </w:r>
      <w:proofErr w:type="spellEnd"/>
      <w:r w:rsidRPr="008870AD">
        <w:rPr>
          <w:rFonts w:ascii="Arial" w:hAnsi="Arial" w:cs="Arial"/>
          <w:sz w:val="16"/>
          <w:szCs w:val="18"/>
        </w:rPr>
        <w:t>) {</w:t>
      </w:r>
    </w:p>
    <w:p w14:paraId="4FE6A110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  <w:t xml:space="preserve">Scanner novo = new </w:t>
      </w:r>
      <w:proofErr w:type="gramStart"/>
      <w:r w:rsidRPr="008870AD">
        <w:rPr>
          <w:rFonts w:ascii="Arial" w:hAnsi="Arial" w:cs="Arial"/>
          <w:sz w:val="16"/>
          <w:szCs w:val="18"/>
        </w:rPr>
        <w:t>Scanner(</w:t>
      </w:r>
      <w:proofErr w:type="gramEnd"/>
      <w:r w:rsidRPr="008870AD">
        <w:rPr>
          <w:rFonts w:ascii="Arial" w:hAnsi="Arial" w:cs="Arial"/>
          <w:sz w:val="16"/>
          <w:szCs w:val="18"/>
        </w:rPr>
        <w:t>System.in);</w:t>
      </w:r>
    </w:p>
    <w:p w14:paraId="5DBDD287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double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sal, </w:t>
      </w:r>
      <w:proofErr w:type="spellStart"/>
      <w:r w:rsidRPr="008870AD">
        <w:rPr>
          <w:rFonts w:ascii="Arial" w:hAnsi="Arial" w:cs="Arial"/>
          <w:sz w:val="16"/>
          <w:szCs w:val="18"/>
        </w:rPr>
        <w:t>bonus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, venda, </w:t>
      </w:r>
      <w:proofErr w:type="spellStart"/>
      <w:r w:rsidRPr="008870AD">
        <w:rPr>
          <w:rFonts w:ascii="Arial" w:hAnsi="Arial" w:cs="Arial"/>
          <w:sz w:val="16"/>
          <w:szCs w:val="18"/>
        </w:rPr>
        <w:t>salfinal</w:t>
      </w:r>
      <w:proofErr w:type="spellEnd"/>
      <w:r w:rsidRPr="008870AD">
        <w:rPr>
          <w:rFonts w:ascii="Arial" w:hAnsi="Arial" w:cs="Arial"/>
          <w:sz w:val="16"/>
          <w:szCs w:val="18"/>
        </w:rPr>
        <w:t>;</w:t>
      </w:r>
    </w:p>
    <w:p w14:paraId="56427E93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int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carro;</w:t>
      </w:r>
    </w:p>
    <w:p w14:paraId="4FFEBF11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7AF4DE11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System.out.println</w:t>
      </w:r>
      <w:proofErr w:type="spellEnd"/>
      <w:r w:rsidRPr="008870AD">
        <w:rPr>
          <w:rFonts w:ascii="Arial" w:hAnsi="Arial" w:cs="Arial"/>
          <w:sz w:val="16"/>
          <w:szCs w:val="18"/>
        </w:rPr>
        <w:t>("Quantos carros o vendedor vendeu?");</w:t>
      </w:r>
    </w:p>
    <w:p w14:paraId="1EF82BC9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  <w:t xml:space="preserve">carro =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novo.nextInt</w:t>
      </w:r>
      <w:proofErr w:type="spellEnd"/>
      <w:proofErr w:type="gramEnd"/>
      <w:r w:rsidRPr="008870AD">
        <w:rPr>
          <w:rFonts w:ascii="Arial" w:hAnsi="Arial" w:cs="Arial"/>
          <w:sz w:val="16"/>
          <w:szCs w:val="18"/>
        </w:rPr>
        <w:t>();</w:t>
      </w:r>
    </w:p>
    <w:p w14:paraId="31B4905E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77133186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System.out.println</w:t>
      </w:r>
      <w:proofErr w:type="spellEnd"/>
      <w:r w:rsidRPr="008870AD">
        <w:rPr>
          <w:rFonts w:ascii="Arial" w:hAnsi="Arial" w:cs="Arial"/>
          <w:sz w:val="16"/>
          <w:szCs w:val="18"/>
        </w:rPr>
        <w:t>("Quanto ele recebe por carro vendido?");</w:t>
      </w:r>
    </w:p>
    <w:p w14:paraId="365FD78B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bonus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=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8870AD">
        <w:rPr>
          <w:rFonts w:ascii="Arial" w:hAnsi="Arial" w:cs="Arial"/>
          <w:sz w:val="16"/>
          <w:szCs w:val="18"/>
        </w:rPr>
        <w:t>();</w:t>
      </w:r>
    </w:p>
    <w:p w14:paraId="15DCBEB3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508C8C47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System.out.println</w:t>
      </w:r>
      <w:proofErr w:type="spellEnd"/>
      <w:r w:rsidRPr="008870AD">
        <w:rPr>
          <w:rFonts w:ascii="Arial" w:hAnsi="Arial" w:cs="Arial"/>
          <w:sz w:val="16"/>
          <w:szCs w:val="18"/>
        </w:rPr>
        <w:t>("Qual o valor total de suas vendas?");</w:t>
      </w:r>
    </w:p>
    <w:p w14:paraId="3AEE62EC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  <w:t xml:space="preserve">venda =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8870AD">
        <w:rPr>
          <w:rFonts w:ascii="Arial" w:hAnsi="Arial" w:cs="Arial"/>
          <w:sz w:val="16"/>
          <w:szCs w:val="18"/>
        </w:rPr>
        <w:t>();</w:t>
      </w:r>
    </w:p>
    <w:p w14:paraId="6655DD7C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071ED184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System.out.println</w:t>
      </w:r>
      <w:proofErr w:type="spellEnd"/>
      <w:r w:rsidRPr="008870AD">
        <w:rPr>
          <w:rFonts w:ascii="Arial" w:hAnsi="Arial" w:cs="Arial"/>
          <w:sz w:val="16"/>
          <w:szCs w:val="18"/>
        </w:rPr>
        <w:t>("Qual o salário fixo do vendedor?");</w:t>
      </w:r>
    </w:p>
    <w:p w14:paraId="445864E8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  <w:t xml:space="preserve">sal =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novo.nextDouble</w:t>
      </w:r>
      <w:proofErr w:type="spellEnd"/>
      <w:proofErr w:type="gramEnd"/>
      <w:r w:rsidRPr="008870AD">
        <w:rPr>
          <w:rFonts w:ascii="Arial" w:hAnsi="Arial" w:cs="Arial"/>
          <w:sz w:val="16"/>
          <w:szCs w:val="18"/>
        </w:rPr>
        <w:t>();</w:t>
      </w:r>
    </w:p>
    <w:p w14:paraId="0E23FBB7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157C5062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salfinal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= sal + (carro * </w:t>
      </w:r>
      <w:proofErr w:type="spellStart"/>
      <w:proofErr w:type="gramStart"/>
      <w:r w:rsidRPr="008870AD">
        <w:rPr>
          <w:rFonts w:ascii="Arial" w:hAnsi="Arial" w:cs="Arial"/>
          <w:sz w:val="16"/>
          <w:szCs w:val="18"/>
        </w:rPr>
        <w:t>bonus</w:t>
      </w:r>
      <w:proofErr w:type="spellEnd"/>
      <w:r w:rsidRPr="008870AD">
        <w:rPr>
          <w:rFonts w:ascii="Arial" w:hAnsi="Arial" w:cs="Arial"/>
          <w:sz w:val="16"/>
          <w:szCs w:val="18"/>
        </w:rPr>
        <w:t xml:space="preserve"> )</w:t>
      </w:r>
      <w:proofErr w:type="gramEnd"/>
      <w:r w:rsidRPr="008870AD">
        <w:rPr>
          <w:rFonts w:ascii="Arial" w:hAnsi="Arial" w:cs="Arial"/>
          <w:sz w:val="16"/>
          <w:szCs w:val="18"/>
        </w:rPr>
        <w:t>+ (venda * 0.05);</w:t>
      </w:r>
    </w:p>
    <w:p w14:paraId="5D247C38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5BBE4829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  <w:proofErr w:type="spellStart"/>
      <w:r w:rsidRPr="008870AD">
        <w:rPr>
          <w:rFonts w:ascii="Arial" w:hAnsi="Arial" w:cs="Arial"/>
          <w:sz w:val="16"/>
          <w:szCs w:val="18"/>
        </w:rPr>
        <w:t>System.out.println</w:t>
      </w:r>
      <w:proofErr w:type="spellEnd"/>
      <w:r w:rsidRPr="008870AD">
        <w:rPr>
          <w:rFonts w:ascii="Arial" w:hAnsi="Arial" w:cs="Arial"/>
          <w:sz w:val="16"/>
          <w:szCs w:val="18"/>
        </w:rPr>
        <w:t>("O salário final do vendedor é: " +</w:t>
      </w:r>
      <w:proofErr w:type="spellStart"/>
      <w:r w:rsidRPr="008870AD">
        <w:rPr>
          <w:rFonts w:ascii="Arial" w:hAnsi="Arial" w:cs="Arial"/>
          <w:sz w:val="16"/>
          <w:szCs w:val="18"/>
        </w:rPr>
        <w:t>salfinal</w:t>
      </w:r>
      <w:proofErr w:type="spellEnd"/>
      <w:r w:rsidRPr="008870AD">
        <w:rPr>
          <w:rFonts w:ascii="Arial" w:hAnsi="Arial" w:cs="Arial"/>
          <w:sz w:val="16"/>
          <w:szCs w:val="18"/>
        </w:rPr>
        <w:t>);</w:t>
      </w:r>
    </w:p>
    <w:p w14:paraId="2DE3223D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  <w:r w:rsidRPr="008870AD">
        <w:rPr>
          <w:rFonts w:ascii="Arial" w:hAnsi="Arial" w:cs="Arial"/>
          <w:sz w:val="16"/>
          <w:szCs w:val="18"/>
        </w:rPr>
        <w:tab/>
      </w:r>
    </w:p>
    <w:p w14:paraId="7DA553BA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ab/>
      </w:r>
    </w:p>
    <w:p w14:paraId="4A89F10B" w14:textId="77777777" w:rsidR="008870AD" w:rsidRP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>}</w:t>
      </w:r>
    </w:p>
    <w:p w14:paraId="1C0E8680" w14:textId="28F1112F" w:rsidR="008870AD" w:rsidRDefault="008870AD" w:rsidP="008870AD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r w:rsidRPr="008870AD">
        <w:rPr>
          <w:rFonts w:ascii="Arial" w:hAnsi="Arial" w:cs="Arial"/>
          <w:sz w:val="16"/>
          <w:szCs w:val="18"/>
        </w:rPr>
        <w:t>}</w:t>
      </w:r>
    </w:p>
    <w:p w14:paraId="6FBB0ADD" w14:textId="76572B72" w:rsidR="008870AD" w:rsidRPr="00784F3C" w:rsidRDefault="008870AD" w:rsidP="00BF34FE">
      <w:pPr>
        <w:pStyle w:val="PargrafodaLista"/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18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91F0670" wp14:editId="129B995C">
            <wp:extent cx="5518150" cy="2266315"/>
            <wp:effectExtent l="0" t="0" r="635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9608" w14:textId="58547EBF" w:rsidR="006A2209" w:rsidRPr="006A2209" w:rsidRDefault="006A2209" w:rsidP="006A220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16"/>
          <w:szCs w:val="18"/>
        </w:rPr>
      </w:pPr>
    </w:p>
    <w:sectPr w:rsidR="006A2209" w:rsidRPr="006A2209" w:rsidSect="004E061A">
      <w:type w:val="continuous"/>
      <w:pgSz w:w="11906" w:h="16838"/>
      <w:pgMar w:top="720" w:right="720" w:bottom="720" w:left="720" w:header="284" w:footer="1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71CAE" w14:textId="77777777" w:rsidR="00901BAC" w:rsidRDefault="00901BAC">
      <w:r>
        <w:separator/>
      </w:r>
    </w:p>
  </w:endnote>
  <w:endnote w:type="continuationSeparator" w:id="0">
    <w:p w14:paraId="2BE4B331" w14:textId="77777777" w:rsidR="00901BAC" w:rsidRDefault="0090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97280" w14:textId="77777777" w:rsidR="00901BAC" w:rsidRDefault="00901BAC">
      <w:r>
        <w:separator/>
      </w:r>
    </w:p>
  </w:footnote>
  <w:footnote w:type="continuationSeparator" w:id="0">
    <w:p w14:paraId="3EEEFCBE" w14:textId="77777777" w:rsidR="00901BAC" w:rsidRDefault="00901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02AB0"/>
    <w:multiLevelType w:val="hybridMultilevel"/>
    <w:tmpl w:val="030C24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1C9"/>
    <w:multiLevelType w:val="hybridMultilevel"/>
    <w:tmpl w:val="42981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94855"/>
    <w:multiLevelType w:val="hybridMultilevel"/>
    <w:tmpl w:val="9E743D92"/>
    <w:lvl w:ilvl="0" w:tplc="BC50BB5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8ED85EC0">
      <w:start w:val="1"/>
      <w:numFmt w:val="lowerLetter"/>
      <w:lvlText w:val="%2 (   )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103AC9"/>
    <w:multiLevelType w:val="hybridMultilevel"/>
    <w:tmpl w:val="FBC2E856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56323"/>
    <w:multiLevelType w:val="hybridMultilevel"/>
    <w:tmpl w:val="EC18EC6E"/>
    <w:lvl w:ilvl="0" w:tplc="BC50BB5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BA7A6A"/>
    <w:multiLevelType w:val="multilevel"/>
    <w:tmpl w:val="0852935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0EA6EFD"/>
    <w:multiLevelType w:val="hybridMultilevel"/>
    <w:tmpl w:val="672C88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CD6558"/>
    <w:multiLevelType w:val="hybridMultilevel"/>
    <w:tmpl w:val="1F6E45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ED75A2"/>
    <w:multiLevelType w:val="hybridMultilevel"/>
    <w:tmpl w:val="11044C1C"/>
    <w:lvl w:ilvl="0" w:tplc="0416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3D5A"/>
    <w:multiLevelType w:val="hybridMultilevel"/>
    <w:tmpl w:val="60946F46"/>
    <w:lvl w:ilvl="0" w:tplc="87E4BF88">
      <w:start w:val="1"/>
      <w:numFmt w:val="lowerLetter"/>
      <w:lvlText w:val="%1.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0" w15:restartNumberingAfterBreak="0">
    <w:nsid w:val="7A2071A1"/>
    <w:multiLevelType w:val="multilevel"/>
    <w:tmpl w:val="D9BA6E6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D5"/>
    <w:rsid w:val="0000142E"/>
    <w:rsid w:val="000021B9"/>
    <w:rsid w:val="000329A9"/>
    <w:rsid w:val="00035A5F"/>
    <w:rsid w:val="00062938"/>
    <w:rsid w:val="00081AAF"/>
    <w:rsid w:val="0008746F"/>
    <w:rsid w:val="000878FE"/>
    <w:rsid w:val="000A7C69"/>
    <w:rsid w:val="00101C93"/>
    <w:rsid w:val="00103A6E"/>
    <w:rsid w:val="00104C9B"/>
    <w:rsid w:val="00105847"/>
    <w:rsid w:val="0010710F"/>
    <w:rsid w:val="001114F1"/>
    <w:rsid w:val="001439F4"/>
    <w:rsid w:val="00161838"/>
    <w:rsid w:val="001748A7"/>
    <w:rsid w:val="001817C8"/>
    <w:rsid w:val="001A0E1A"/>
    <w:rsid w:val="001C520B"/>
    <w:rsid w:val="001E24C3"/>
    <w:rsid w:val="001E6724"/>
    <w:rsid w:val="001F25AC"/>
    <w:rsid w:val="001F5FE7"/>
    <w:rsid w:val="00210FCD"/>
    <w:rsid w:val="002429B6"/>
    <w:rsid w:val="00244E0A"/>
    <w:rsid w:val="00254805"/>
    <w:rsid w:val="002627CC"/>
    <w:rsid w:val="0026632C"/>
    <w:rsid w:val="00270BA0"/>
    <w:rsid w:val="00281AC3"/>
    <w:rsid w:val="00283BFD"/>
    <w:rsid w:val="002921CE"/>
    <w:rsid w:val="00294222"/>
    <w:rsid w:val="0029606F"/>
    <w:rsid w:val="002C09C5"/>
    <w:rsid w:val="002C745E"/>
    <w:rsid w:val="002F0725"/>
    <w:rsid w:val="00301987"/>
    <w:rsid w:val="00315762"/>
    <w:rsid w:val="003170A5"/>
    <w:rsid w:val="003214DE"/>
    <w:rsid w:val="00321F00"/>
    <w:rsid w:val="003374BA"/>
    <w:rsid w:val="00344C6C"/>
    <w:rsid w:val="00360623"/>
    <w:rsid w:val="00360F7D"/>
    <w:rsid w:val="003678C7"/>
    <w:rsid w:val="003915E9"/>
    <w:rsid w:val="00392AD0"/>
    <w:rsid w:val="00393BFD"/>
    <w:rsid w:val="003B46D9"/>
    <w:rsid w:val="003E589A"/>
    <w:rsid w:val="003F3945"/>
    <w:rsid w:val="003F6CC4"/>
    <w:rsid w:val="004022A8"/>
    <w:rsid w:val="004150F4"/>
    <w:rsid w:val="0041600F"/>
    <w:rsid w:val="004264A8"/>
    <w:rsid w:val="00440148"/>
    <w:rsid w:val="0044637B"/>
    <w:rsid w:val="004708D7"/>
    <w:rsid w:val="00494AA8"/>
    <w:rsid w:val="0049569E"/>
    <w:rsid w:val="004A02A5"/>
    <w:rsid w:val="004B0D61"/>
    <w:rsid w:val="004C6B90"/>
    <w:rsid w:val="004D1FFD"/>
    <w:rsid w:val="004E061A"/>
    <w:rsid w:val="004E74D1"/>
    <w:rsid w:val="004F0F7D"/>
    <w:rsid w:val="004F5B67"/>
    <w:rsid w:val="00500613"/>
    <w:rsid w:val="00510A66"/>
    <w:rsid w:val="00514BD3"/>
    <w:rsid w:val="00536B4B"/>
    <w:rsid w:val="005412F4"/>
    <w:rsid w:val="00543C63"/>
    <w:rsid w:val="005502CE"/>
    <w:rsid w:val="0056213B"/>
    <w:rsid w:val="00566D3C"/>
    <w:rsid w:val="005A3F65"/>
    <w:rsid w:val="005A62A1"/>
    <w:rsid w:val="005B3B0F"/>
    <w:rsid w:val="005C224F"/>
    <w:rsid w:val="005C36EC"/>
    <w:rsid w:val="005C7D0D"/>
    <w:rsid w:val="005D2A9F"/>
    <w:rsid w:val="005D63AA"/>
    <w:rsid w:val="005F61D8"/>
    <w:rsid w:val="00602BFF"/>
    <w:rsid w:val="0060771C"/>
    <w:rsid w:val="006254B1"/>
    <w:rsid w:val="00632C55"/>
    <w:rsid w:val="00637518"/>
    <w:rsid w:val="00650019"/>
    <w:rsid w:val="00656BD3"/>
    <w:rsid w:val="00663FB3"/>
    <w:rsid w:val="0066758C"/>
    <w:rsid w:val="00691BEC"/>
    <w:rsid w:val="00694B39"/>
    <w:rsid w:val="006973E3"/>
    <w:rsid w:val="006A146C"/>
    <w:rsid w:val="006A2209"/>
    <w:rsid w:val="006C13DA"/>
    <w:rsid w:val="006C6B02"/>
    <w:rsid w:val="006D09F4"/>
    <w:rsid w:val="006E07FE"/>
    <w:rsid w:val="006E1C5E"/>
    <w:rsid w:val="006E606B"/>
    <w:rsid w:val="006F29D3"/>
    <w:rsid w:val="006F2FDB"/>
    <w:rsid w:val="006F4E18"/>
    <w:rsid w:val="006F67C6"/>
    <w:rsid w:val="00703E0A"/>
    <w:rsid w:val="00705DF2"/>
    <w:rsid w:val="00711E93"/>
    <w:rsid w:val="007134A4"/>
    <w:rsid w:val="00714BDF"/>
    <w:rsid w:val="00717E68"/>
    <w:rsid w:val="00722D95"/>
    <w:rsid w:val="00736B12"/>
    <w:rsid w:val="00740773"/>
    <w:rsid w:val="007454E4"/>
    <w:rsid w:val="00750FDD"/>
    <w:rsid w:val="0075221C"/>
    <w:rsid w:val="007529C8"/>
    <w:rsid w:val="00784F3C"/>
    <w:rsid w:val="00786B1E"/>
    <w:rsid w:val="007A505B"/>
    <w:rsid w:val="007C1723"/>
    <w:rsid w:val="007E738D"/>
    <w:rsid w:val="007F6933"/>
    <w:rsid w:val="007F6E50"/>
    <w:rsid w:val="0080377B"/>
    <w:rsid w:val="00807A50"/>
    <w:rsid w:val="00842792"/>
    <w:rsid w:val="00851BFB"/>
    <w:rsid w:val="00863367"/>
    <w:rsid w:val="0086633F"/>
    <w:rsid w:val="0087013C"/>
    <w:rsid w:val="00885ABD"/>
    <w:rsid w:val="008870AD"/>
    <w:rsid w:val="008947A9"/>
    <w:rsid w:val="008A6570"/>
    <w:rsid w:val="008C225D"/>
    <w:rsid w:val="008C71D8"/>
    <w:rsid w:val="008C7D48"/>
    <w:rsid w:val="008D6BD4"/>
    <w:rsid w:val="008E1B2E"/>
    <w:rsid w:val="008E3CB8"/>
    <w:rsid w:val="008F112E"/>
    <w:rsid w:val="00901A45"/>
    <w:rsid w:val="00901BAC"/>
    <w:rsid w:val="0092173D"/>
    <w:rsid w:val="00941FBB"/>
    <w:rsid w:val="009424F6"/>
    <w:rsid w:val="0096469B"/>
    <w:rsid w:val="0097126F"/>
    <w:rsid w:val="00992057"/>
    <w:rsid w:val="009B4C12"/>
    <w:rsid w:val="009B4D7A"/>
    <w:rsid w:val="009B729F"/>
    <w:rsid w:val="009E1450"/>
    <w:rsid w:val="009F065F"/>
    <w:rsid w:val="00A1128B"/>
    <w:rsid w:val="00A13959"/>
    <w:rsid w:val="00A167F6"/>
    <w:rsid w:val="00A27286"/>
    <w:rsid w:val="00A3616B"/>
    <w:rsid w:val="00A44138"/>
    <w:rsid w:val="00A52F32"/>
    <w:rsid w:val="00A57C20"/>
    <w:rsid w:val="00A716D5"/>
    <w:rsid w:val="00A72923"/>
    <w:rsid w:val="00A943FB"/>
    <w:rsid w:val="00AA1B55"/>
    <w:rsid w:val="00AB208B"/>
    <w:rsid w:val="00AB4D29"/>
    <w:rsid w:val="00AB686F"/>
    <w:rsid w:val="00AC40D0"/>
    <w:rsid w:val="00AD7588"/>
    <w:rsid w:val="00AF1A8A"/>
    <w:rsid w:val="00AF1D77"/>
    <w:rsid w:val="00B3356D"/>
    <w:rsid w:val="00B404B3"/>
    <w:rsid w:val="00B43AFD"/>
    <w:rsid w:val="00B57E7F"/>
    <w:rsid w:val="00B62AAD"/>
    <w:rsid w:val="00B6329F"/>
    <w:rsid w:val="00B724AA"/>
    <w:rsid w:val="00B90409"/>
    <w:rsid w:val="00BA1576"/>
    <w:rsid w:val="00BB70D0"/>
    <w:rsid w:val="00BF34FE"/>
    <w:rsid w:val="00BF67AD"/>
    <w:rsid w:val="00BF728D"/>
    <w:rsid w:val="00BF7673"/>
    <w:rsid w:val="00C03A3F"/>
    <w:rsid w:val="00C05768"/>
    <w:rsid w:val="00C06174"/>
    <w:rsid w:val="00C0631D"/>
    <w:rsid w:val="00C06F90"/>
    <w:rsid w:val="00C15F01"/>
    <w:rsid w:val="00C17C07"/>
    <w:rsid w:val="00C4691F"/>
    <w:rsid w:val="00C543E2"/>
    <w:rsid w:val="00C75FEA"/>
    <w:rsid w:val="00C82F4A"/>
    <w:rsid w:val="00C84579"/>
    <w:rsid w:val="00C86E95"/>
    <w:rsid w:val="00C9346A"/>
    <w:rsid w:val="00CA3202"/>
    <w:rsid w:val="00CA78B1"/>
    <w:rsid w:val="00CB5F39"/>
    <w:rsid w:val="00CD5688"/>
    <w:rsid w:val="00D039E6"/>
    <w:rsid w:val="00D10ABA"/>
    <w:rsid w:val="00D17E4B"/>
    <w:rsid w:val="00D20D0B"/>
    <w:rsid w:val="00D54B94"/>
    <w:rsid w:val="00D55342"/>
    <w:rsid w:val="00D66C3B"/>
    <w:rsid w:val="00D67CFE"/>
    <w:rsid w:val="00D8402B"/>
    <w:rsid w:val="00DE3144"/>
    <w:rsid w:val="00DE5746"/>
    <w:rsid w:val="00E44295"/>
    <w:rsid w:val="00E44D8A"/>
    <w:rsid w:val="00E7711B"/>
    <w:rsid w:val="00E821F7"/>
    <w:rsid w:val="00E82245"/>
    <w:rsid w:val="00E84E1F"/>
    <w:rsid w:val="00E868F7"/>
    <w:rsid w:val="00E911DE"/>
    <w:rsid w:val="00E9678C"/>
    <w:rsid w:val="00EA2279"/>
    <w:rsid w:val="00EB01BF"/>
    <w:rsid w:val="00EB7B2F"/>
    <w:rsid w:val="00EC361A"/>
    <w:rsid w:val="00EC386F"/>
    <w:rsid w:val="00EC3AD8"/>
    <w:rsid w:val="00EE78A7"/>
    <w:rsid w:val="00F0096F"/>
    <w:rsid w:val="00F27BB2"/>
    <w:rsid w:val="00F54675"/>
    <w:rsid w:val="00F642CB"/>
    <w:rsid w:val="00F76D80"/>
    <w:rsid w:val="00F91710"/>
    <w:rsid w:val="00F94487"/>
    <w:rsid w:val="00F9522D"/>
    <w:rsid w:val="00FA6740"/>
    <w:rsid w:val="00FA6E7D"/>
    <w:rsid w:val="00FB548B"/>
    <w:rsid w:val="00FC29F9"/>
    <w:rsid w:val="00FC4FBB"/>
    <w:rsid w:val="00FC700E"/>
    <w:rsid w:val="00FD5FA9"/>
    <w:rsid w:val="00FF0A36"/>
    <w:rsid w:val="00FF7783"/>
    <w:rsid w:val="484C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0FEA37"/>
  <w15:docId w15:val="{CCD5106C-4BB9-48B3-938D-AB369075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16D5"/>
    <w:rPr>
      <w:sz w:val="24"/>
      <w:szCs w:val="24"/>
    </w:rPr>
  </w:style>
  <w:style w:type="paragraph" w:styleId="Ttulo1">
    <w:name w:val="heading 1"/>
    <w:basedOn w:val="Normal"/>
    <w:next w:val="Normal"/>
    <w:qFormat/>
    <w:rsid w:val="00A716D5"/>
    <w:pPr>
      <w:keepNext/>
      <w:framePr w:hSpace="141" w:wrap="around" w:vAnchor="text" w:hAnchor="page" w:x="1731" w:y="206"/>
      <w:suppressOverlap/>
      <w:jc w:val="center"/>
      <w:outlineLvl w:val="0"/>
    </w:pPr>
    <w:rPr>
      <w:rFonts w:ascii="Verdana" w:hAnsi="Verdana"/>
      <w:b/>
      <w:bCs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A716D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rsid w:val="00A716D5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semiHidden/>
    <w:rsid w:val="00A716D5"/>
    <w:pPr>
      <w:jc w:val="both"/>
    </w:pPr>
    <w:rPr>
      <w:rFonts w:ascii="Verdana" w:hAnsi="Verdana"/>
    </w:rPr>
  </w:style>
  <w:style w:type="character" w:styleId="Nmerodepgina">
    <w:name w:val="page number"/>
    <w:basedOn w:val="Fontepargpadro"/>
    <w:semiHidden/>
    <w:rsid w:val="00A716D5"/>
  </w:style>
  <w:style w:type="paragraph" w:styleId="PargrafodaLista">
    <w:name w:val="List Paragraph"/>
    <w:basedOn w:val="Normal"/>
    <w:uiPriority w:val="99"/>
    <w:qFormat/>
    <w:rsid w:val="00BF67AD"/>
    <w:pPr>
      <w:ind w:left="708"/>
    </w:pPr>
  </w:style>
  <w:style w:type="character" w:customStyle="1" w:styleId="CabealhoChar">
    <w:name w:val="Cabeçalho Char"/>
    <w:link w:val="Cabealho"/>
    <w:uiPriority w:val="99"/>
    <w:rsid w:val="00F642CB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2C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642C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7E7F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BF728D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A1128B"/>
    <w:rPr>
      <w:color w:val="0000FF"/>
      <w:u w:val="single"/>
    </w:rPr>
  </w:style>
  <w:style w:type="character" w:customStyle="1" w:styleId="hps">
    <w:name w:val="hps"/>
    <w:basedOn w:val="Fontepargpadro"/>
    <w:rsid w:val="006F2FDB"/>
  </w:style>
  <w:style w:type="character" w:styleId="nfase">
    <w:name w:val="Emphasis"/>
    <w:basedOn w:val="Fontepargpadro"/>
    <w:uiPriority w:val="20"/>
    <w:qFormat/>
    <w:rsid w:val="00D039E6"/>
    <w:rPr>
      <w:i/>
      <w:iCs/>
    </w:rPr>
  </w:style>
  <w:style w:type="character" w:customStyle="1" w:styleId="Meno1">
    <w:name w:val="Menção1"/>
    <w:basedOn w:val="Fontepargpadro"/>
    <w:uiPriority w:val="99"/>
    <w:semiHidden/>
    <w:unhideWhenUsed/>
    <w:rsid w:val="00283BFD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081AAF"/>
  </w:style>
  <w:style w:type="character" w:styleId="MenoPendente">
    <w:name w:val="Unresolved Mention"/>
    <w:basedOn w:val="Fontepargpadro"/>
    <w:uiPriority w:val="99"/>
    <w:semiHidden/>
    <w:unhideWhenUsed/>
    <w:rsid w:val="00A943FB"/>
    <w:rPr>
      <w:color w:val="605E5C"/>
      <w:shd w:val="clear" w:color="auto" w:fill="E1DFDD"/>
    </w:rPr>
  </w:style>
  <w:style w:type="character" w:customStyle="1" w:styleId="ff2">
    <w:name w:val="ff2"/>
    <w:basedOn w:val="Fontepargpadro"/>
    <w:rsid w:val="00035A5F"/>
  </w:style>
  <w:style w:type="character" w:customStyle="1" w:styleId="a">
    <w:name w:val="_"/>
    <w:basedOn w:val="Fontepargpadro"/>
    <w:rsid w:val="00104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123">
          <w:marLeft w:val="21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464">
          <w:marLeft w:val="21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0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8607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7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60665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942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453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72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8882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977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5049">
                  <w:marLeft w:val="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TEC\2012.1\IHC\Provas\Fatec_IHC_Prova_P1_2012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E34A379A5439BA188495ED4C703" ma:contentTypeVersion="14" ma:contentTypeDescription="Crie um novo documento." ma:contentTypeScope="" ma:versionID="7ac39b4f629e8f214fb0d532db5718a3">
  <xsd:schema xmlns:xsd="http://www.w3.org/2001/XMLSchema" xmlns:xs="http://www.w3.org/2001/XMLSchema" xmlns:p="http://schemas.microsoft.com/office/2006/metadata/properties" xmlns:ns2="a62d98fc-c15a-4027-ac13-8b3b7c312d05" xmlns:ns3="2d50a648-7fec-45ec-856a-439f5acd3564" targetNamespace="http://schemas.microsoft.com/office/2006/metadata/properties" ma:root="true" ma:fieldsID="45104177e90d462b457f0bb35c9d39b0" ns2:_="" ns3:_="">
    <xsd:import namespace="a62d98fc-c15a-4027-ac13-8b3b7c312d05"/>
    <xsd:import namespace="2d50a648-7fec-45ec-856a-439f5acd3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d98fc-c15a-4027-ac13-8b3b7c312d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0a648-7fec-45ec-856a-439f5acd3564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bd4943d6-cb57-4626-a36c-b0af22cdb196}" ma:internalName="TaxCatchAll" ma:showField="CatchAllData" ma:web="2d50a648-7fec-45ec-856a-439f5acd35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CE9EF-EE5C-4580-B5D8-9F818028EA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014F58-87C8-457E-BBCE-874DC540F10A}"/>
</file>

<file path=customXml/itemProps3.xml><?xml version="1.0" encoding="utf-8"?>
<ds:datastoreItem xmlns:ds="http://schemas.openxmlformats.org/officeDocument/2006/customXml" ds:itemID="{35C5AFF7-AAE0-4765-BAC3-A47415464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Fatec_IHC_Prova_P1_2012.1.dot</Template>
  <TotalTime>25</TotalTime>
  <Pages>4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</vt:lpstr>
    </vt:vector>
  </TitlesOfParts>
  <Company>Salgado Home System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</dc:title>
  <dc:creator>fatec</dc:creator>
  <cp:lastModifiedBy>Aluno</cp:lastModifiedBy>
  <cp:revision>3</cp:revision>
  <cp:lastPrinted>2017-04-03T19:20:00Z</cp:lastPrinted>
  <dcterms:created xsi:type="dcterms:W3CDTF">2023-05-30T16:35:00Z</dcterms:created>
  <dcterms:modified xsi:type="dcterms:W3CDTF">2023-05-30T17:00:00Z</dcterms:modified>
</cp:coreProperties>
</file>